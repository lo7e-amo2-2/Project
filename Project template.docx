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FFE19" w14:textId="77777777" w:rsidR="00193371" w:rsidRDefault="00115A7E" w:rsidP="0028688C">
      <w:pPr>
        <w:pStyle w:val="Kop1"/>
        <w:pBdr>
          <w:bottom w:val="single" w:sz="12" w:space="1" w:color="auto"/>
        </w:pBdr>
        <w:rPr>
          <w:lang w:val="en-US"/>
        </w:rPr>
      </w:pPr>
      <w:bookmarkStart w:id="0" w:name="_Toc354521"/>
      <w:bookmarkStart w:id="1" w:name="_GoBack"/>
      <w:bookmarkEnd w:id="1"/>
      <w:r>
        <w:rPr>
          <w:lang w:val="en-US"/>
        </w:rPr>
        <w:t>[Project]</w:t>
      </w:r>
      <w:bookmarkEnd w:id="0"/>
    </w:p>
    <w:p w14:paraId="0873F70D" w14:textId="77777777" w:rsidR="00115A7E" w:rsidRPr="00115A7E" w:rsidRDefault="00115A7E" w:rsidP="00115A7E">
      <w:pPr>
        <w:rPr>
          <w:lang w:val="en-US"/>
        </w:rPr>
      </w:pPr>
    </w:p>
    <w:p w14:paraId="63D96BC3" w14:textId="77777777" w:rsidR="00115A7E" w:rsidRDefault="00115A7E" w:rsidP="00115A7E">
      <w:pPr>
        <w:pStyle w:val="Kop2"/>
        <w:rPr>
          <w:lang w:val="en-US"/>
        </w:rPr>
      </w:pPr>
      <w:bookmarkStart w:id="2" w:name="_Toc354522"/>
      <w:r>
        <w:rPr>
          <w:lang w:val="en-US"/>
        </w:rPr>
        <w:t>[Fase]</w:t>
      </w:r>
      <w:bookmarkEnd w:id="2"/>
    </w:p>
    <w:p w14:paraId="270800F7" w14:textId="77777777" w:rsidR="00115A7E" w:rsidRDefault="00115A7E" w:rsidP="00115A7E">
      <w:pPr>
        <w:rPr>
          <w:lang w:val="en-US"/>
        </w:rPr>
      </w:pPr>
    </w:p>
    <w:p w14:paraId="7919D77F" w14:textId="77777777" w:rsidR="00115A7E" w:rsidRDefault="00115A7E" w:rsidP="00115A7E">
      <w:pPr>
        <w:rPr>
          <w:lang w:val="en-US"/>
        </w:rPr>
      </w:pPr>
    </w:p>
    <w:p w14:paraId="6F6D262F" w14:textId="77777777" w:rsidR="00115A7E" w:rsidRDefault="00115A7E" w:rsidP="00115A7E">
      <w:pPr>
        <w:rPr>
          <w:lang w:val="en-US"/>
        </w:rPr>
      </w:pPr>
    </w:p>
    <w:p w14:paraId="495ECD70" w14:textId="77777777" w:rsidR="00115A7E" w:rsidRDefault="00115A7E" w:rsidP="00115A7E">
      <w:pPr>
        <w:rPr>
          <w:lang w:val="en-US"/>
        </w:rPr>
      </w:pPr>
    </w:p>
    <w:p w14:paraId="54FC1EF9" w14:textId="77777777" w:rsidR="00115A7E" w:rsidRDefault="00115A7E" w:rsidP="00115A7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EF1509" wp14:editId="7E06EF87">
            <wp:extent cx="5972810" cy="2851150"/>
            <wp:effectExtent l="0" t="0" r="8890" b="6350"/>
            <wp:docPr id="1" name="Afbeelding 1" descr="Afbeeldingsresultaat voor empt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mpty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15C4" w14:textId="77777777" w:rsidR="00115A7E" w:rsidRDefault="00115A7E" w:rsidP="00115A7E">
      <w:pPr>
        <w:pStyle w:val="Geenafstand"/>
        <w:rPr>
          <w:lang w:val="en-US"/>
        </w:rPr>
      </w:pPr>
    </w:p>
    <w:p w14:paraId="2D78DBD8" w14:textId="77777777" w:rsidR="00115A7E" w:rsidRDefault="00115A7E" w:rsidP="00115A7E">
      <w:pPr>
        <w:pStyle w:val="Geenafstand"/>
        <w:rPr>
          <w:lang w:val="en-US"/>
        </w:rPr>
      </w:pPr>
    </w:p>
    <w:p w14:paraId="1096A691" w14:textId="77777777" w:rsidR="00115A7E" w:rsidRDefault="00115A7E" w:rsidP="00115A7E">
      <w:pPr>
        <w:pStyle w:val="Geenafstand"/>
        <w:rPr>
          <w:lang w:val="en-US"/>
        </w:rPr>
      </w:pPr>
    </w:p>
    <w:p w14:paraId="7E80CBE2" w14:textId="77777777" w:rsidR="00115A7E" w:rsidRDefault="00115A7E" w:rsidP="00115A7E">
      <w:pPr>
        <w:pStyle w:val="Geenafstand"/>
        <w:rPr>
          <w:lang w:val="en-US"/>
        </w:rPr>
      </w:pPr>
    </w:p>
    <w:p w14:paraId="2E1A9AAF" w14:textId="77777777" w:rsidR="00115A7E" w:rsidRDefault="00115A7E" w:rsidP="00115A7E">
      <w:pPr>
        <w:pStyle w:val="Geenafstand"/>
        <w:rPr>
          <w:lang w:val="en-US"/>
        </w:rPr>
      </w:pPr>
    </w:p>
    <w:p w14:paraId="4DACEF89" w14:textId="77777777" w:rsidR="00115A7E" w:rsidRDefault="00115A7E" w:rsidP="00115A7E">
      <w:pPr>
        <w:pStyle w:val="Geenafstand"/>
      </w:pPr>
    </w:p>
    <w:p w14:paraId="7E6E2AF0" w14:textId="77777777" w:rsidR="00115A7E" w:rsidRDefault="00115A7E" w:rsidP="00115A7E">
      <w:pPr>
        <w:pStyle w:val="Geenafstand"/>
      </w:pPr>
    </w:p>
    <w:p w14:paraId="63724706" w14:textId="77777777" w:rsidR="00115A7E" w:rsidRDefault="00115A7E" w:rsidP="00115A7E">
      <w:pPr>
        <w:pStyle w:val="Geenafstand"/>
      </w:pPr>
    </w:p>
    <w:p w14:paraId="321BAB8A" w14:textId="77777777" w:rsidR="00115A7E" w:rsidRDefault="00115A7E" w:rsidP="00115A7E">
      <w:pPr>
        <w:pStyle w:val="Geenafstand"/>
      </w:pPr>
    </w:p>
    <w:p w14:paraId="6A90985C" w14:textId="77777777" w:rsidR="00115A7E" w:rsidRDefault="00115A7E" w:rsidP="00115A7E">
      <w:pPr>
        <w:pStyle w:val="Geenafstand"/>
      </w:pPr>
    </w:p>
    <w:p w14:paraId="4831E959" w14:textId="77777777" w:rsidR="00115A7E" w:rsidRPr="00115A7E" w:rsidRDefault="00115A7E" w:rsidP="00115A7E">
      <w:pPr>
        <w:pStyle w:val="Geenafstand"/>
      </w:pPr>
      <w:r w:rsidRPr="00115A7E">
        <w:t xml:space="preserve">Namen: </w:t>
      </w:r>
    </w:p>
    <w:p w14:paraId="3DD1D2B3" w14:textId="77777777" w:rsidR="00115A7E" w:rsidRPr="00115A7E" w:rsidRDefault="00115A7E" w:rsidP="00115A7E">
      <w:pPr>
        <w:pStyle w:val="Geenafstand"/>
      </w:pPr>
      <w:r w:rsidRPr="00115A7E">
        <w:t>Studiejaar:</w:t>
      </w:r>
    </w:p>
    <w:p w14:paraId="358CEEED" w14:textId="77777777" w:rsidR="00115A7E" w:rsidRPr="00115A7E" w:rsidRDefault="00115A7E" w:rsidP="00115A7E">
      <w:pPr>
        <w:pStyle w:val="Geenafstand"/>
      </w:pPr>
      <w:r w:rsidRPr="00115A7E">
        <w:t>Werkgroep:</w:t>
      </w:r>
    </w:p>
    <w:p w14:paraId="7AB6C207" w14:textId="77777777" w:rsidR="00115A7E" w:rsidRPr="00115A7E" w:rsidRDefault="00115A7E" w:rsidP="00115A7E">
      <w:pPr>
        <w:pStyle w:val="Geenafstand"/>
      </w:pPr>
      <w:r w:rsidRPr="00115A7E">
        <w:t>Projectleider:</w:t>
      </w:r>
    </w:p>
    <w:p w14:paraId="503E6EC4" w14:textId="77777777" w:rsidR="00115A7E" w:rsidRPr="00115A7E" w:rsidRDefault="00115A7E" w:rsidP="00115A7E">
      <w:pPr>
        <w:pStyle w:val="Geenafstand"/>
      </w:pPr>
      <w:r w:rsidRPr="00115A7E">
        <w:t>Inleverdatum:</w:t>
      </w:r>
    </w:p>
    <w:p w14:paraId="062C4886" w14:textId="77777777" w:rsidR="00115A7E" w:rsidRDefault="00115A7E" w:rsidP="00115A7E">
      <w:pPr>
        <w:pStyle w:val="Geenafstand"/>
        <w:rPr>
          <w:lang w:val="en-US"/>
        </w:rPr>
      </w:pPr>
      <w:r>
        <w:rPr>
          <w:lang w:val="en-US"/>
        </w:rPr>
        <w:t>Versie: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16287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E6DEB2" w14:textId="77777777" w:rsidR="00115A7E" w:rsidRPr="00115A7E" w:rsidRDefault="00115A7E" w:rsidP="00115A7E">
          <w:pPr>
            <w:pStyle w:val="Kopvaninhoudsopgave"/>
          </w:pPr>
          <w:r>
            <w:t>Inhoudsopgave</w:t>
          </w:r>
        </w:p>
        <w:p w14:paraId="12FA3E57" w14:textId="77777777" w:rsidR="00115A7E" w:rsidRDefault="00115A7E">
          <w:pPr>
            <w:pStyle w:val="Inhopg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4521" w:history="1">
            <w:r w:rsidRPr="006F47DC">
              <w:rPr>
                <w:rStyle w:val="Hyperlink"/>
                <w:noProof/>
                <w:lang w:val="en-US"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12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43D5" w14:textId="77777777" w:rsidR="00115A7E" w:rsidRDefault="002112CD">
          <w:pPr>
            <w:pStyle w:val="Inhopg2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354522" w:history="1">
            <w:r w:rsidR="00115A7E" w:rsidRPr="006F47DC">
              <w:rPr>
                <w:rStyle w:val="Hyperlink"/>
                <w:noProof/>
                <w:lang w:val="en-US"/>
              </w:rPr>
              <w:t>[Fase]</w:t>
            </w:r>
            <w:r w:rsidR="00115A7E">
              <w:rPr>
                <w:noProof/>
                <w:webHidden/>
              </w:rPr>
              <w:tab/>
            </w:r>
            <w:r w:rsidR="00115A7E">
              <w:rPr>
                <w:noProof/>
                <w:webHidden/>
              </w:rPr>
              <w:fldChar w:fldCharType="begin"/>
            </w:r>
            <w:r w:rsidR="00115A7E">
              <w:rPr>
                <w:noProof/>
                <w:webHidden/>
              </w:rPr>
              <w:instrText xml:space="preserve"> PAGEREF _Toc354522 \h </w:instrText>
            </w:r>
            <w:r w:rsidR="00115A7E">
              <w:rPr>
                <w:noProof/>
                <w:webHidden/>
              </w:rPr>
            </w:r>
            <w:r w:rsidR="00115A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115A7E">
              <w:rPr>
                <w:noProof/>
                <w:webHidden/>
              </w:rPr>
              <w:fldChar w:fldCharType="end"/>
            </w:r>
          </w:hyperlink>
        </w:p>
        <w:p w14:paraId="2DD50D02" w14:textId="77777777" w:rsidR="00115A7E" w:rsidRDefault="00115A7E">
          <w:r>
            <w:rPr>
              <w:b/>
              <w:bCs/>
              <w:noProof/>
            </w:rPr>
            <w:fldChar w:fldCharType="end"/>
          </w:r>
        </w:p>
      </w:sdtContent>
    </w:sdt>
    <w:p w14:paraId="6160DC44" w14:textId="77777777" w:rsidR="00115A7E" w:rsidRPr="00115A7E" w:rsidRDefault="00115A7E" w:rsidP="00115A7E">
      <w:pPr>
        <w:rPr>
          <w:lang w:val="en-US"/>
        </w:rPr>
      </w:pPr>
    </w:p>
    <w:sectPr w:rsidR="00115A7E" w:rsidRPr="00115A7E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4789" w14:textId="77777777" w:rsidR="002112CD" w:rsidRDefault="002112CD" w:rsidP="00115A7E">
      <w:pPr>
        <w:spacing w:after="0" w:line="240" w:lineRule="auto"/>
      </w:pPr>
      <w:r>
        <w:separator/>
      </w:r>
    </w:p>
  </w:endnote>
  <w:endnote w:type="continuationSeparator" w:id="0">
    <w:p w14:paraId="271FA13E" w14:textId="77777777" w:rsidR="002112CD" w:rsidRDefault="002112CD" w:rsidP="0011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4"/>
      <w:gridCol w:w="4812"/>
    </w:tblGrid>
    <w:tr w:rsidR="00115A7E" w14:paraId="44B84A8C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6B4D28AC" w14:textId="77777777" w:rsidR="00115A7E" w:rsidRDefault="00115A7E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A1E3A89" w14:textId="77777777" w:rsidR="00115A7E" w:rsidRDefault="00115A7E">
          <w:pPr>
            <w:pStyle w:val="Koptekst"/>
            <w:jc w:val="right"/>
            <w:rPr>
              <w:caps/>
              <w:sz w:val="18"/>
            </w:rPr>
          </w:pPr>
        </w:p>
      </w:tc>
    </w:tr>
    <w:tr w:rsidR="00115A7E" w14:paraId="5251AE9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D10C036" w14:textId="77777777" w:rsidR="00115A7E" w:rsidRDefault="00115A7E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Yaimo Collins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6AAD247" w14:textId="77777777" w:rsidR="00115A7E" w:rsidRDefault="00115A7E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2A44EB8" w14:textId="77777777" w:rsidR="00115A7E" w:rsidRPr="00115A7E" w:rsidRDefault="00115A7E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926D7" w14:textId="77777777" w:rsidR="002112CD" w:rsidRDefault="002112CD" w:rsidP="00115A7E">
      <w:pPr>
        <w:spacing w:after="0" w:line="240" w:lineRule="auto"/>
      </w:pPr>
      <w:r>
        <w:separator/>
      </w:r>
    </w:p>
  </w:footnote>
  <w:footnote w:type="continuationSeparator" w:id="0">
    <w:p w14:paraId="6EB5867A" w14:textId="77777777" w:rsidR="002112CD" w:rsidRDefault="002112CD" w:rsidP="00115A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2CD"/>
    <w:rsid w:val="000F4C66"/>
    <w:rsid w:val="00115A7E"/>
    <w:rsid w:val="001301A1"/>
    <w:rsid w:val="002112CD"/>
    <w:rsid w:val="0028688C"/>
    <w:rsid w:val="00307AB2"/>
    <w:rsid w:val="00336D30"/>
    <w:rsid w:val="003C182D"/>
    <w:rsid w:val="0067305F"/>
    <w:rsid w:val="006865E6"/>
    <w:rsid w:val="00C85232"/>
    <w:rsid w:val="00DA43C2"/>
    <w:rsid w:val="00F7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D733A"/>
  <w15:chartTrackingRefBased/>
  <w15:docId w15:val="{79FC7A50-74FD-417E-9740-D904AD47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8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5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68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11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15A7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11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15A7E"/>
    <w:rPr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115A7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115A7E"/>
    <w:pPr>
      <w:spacing w:after="0" w:line="240" w:lineRule="auto"/>
    </w:pPr>
    <w:rPr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15A7E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15A7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15A7E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15A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imo\OneDrive\Mbo\jaar%202\Project1\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498C1-0D8B-4F91-90A9-C9F1BEC7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template</Template>
  <TotalTime>0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Yaimo Collins</dc:creator>
  <cp:keywords/>
  <dc:description/>
  <cp:lastModifiedBy>Yaimo Collins</cp:lastModifiedBy>
  <cp:revision>1</cp:revision>
  <dcterms:created xsi:type="dcterms:W3CDTF">2019-02-06T13:35:00Z</dcterms:created>
  <dcterms:modified xsi:type="dcterms:W3CDTF">2019-02-06T13:35:00Z</dcterms:modified>
</cp:coreProperties>
</file>